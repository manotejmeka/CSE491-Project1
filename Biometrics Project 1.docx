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C19" w:rsidRPr="00625D49" w:rsidRDefault="00294073">
      <w:pPr>
        <w:rPr>
          <w:rFonts w:ascii="Times New Roman" w:hAnsi="Times New Roman" w:cs="Times New Roman"/>
          <w:sz w:val="24"/>
          <w:szCs w:val="24"/>
        </w:rPr>
      </w:pPr>
      <w:r w:rsidRPr="00625D49">
        <w:rPr>
          <w:rFonts w:ascii="Times New Roman" w:hAnsi="Times New Roman" w:cs="Times New Roman"/>
          <w:sz w:val="24"/>
          <w:szCs w:val="24"/>
        </w:rPr>
        <w:t>Manotej Meka</w:t>
      </w:r>
    </w:p>
    <w:p w:rsidR="00294073" w:rsidRPr="00625D49" w:rsidRDefault="00294073">
      <w:pPr>
        <w:rPr>
          <w:rFonts w:ascii="Times New Roman" w:hAnsi="Times New Roman" w:cs="Times New Roman"/>
          <w:sz w:val="24"/>
          <w:szCs w:val="24"/>
        </w:rPr>
      </w:pPr>
      <w:r w:rsidRPr="00625D49">
        <w:rPr>
          <w:rFonts w:ascii="Times New Roman" w:hAnsi="Times New Roman" w:cs="Times New Roman"/>
          <w:sz w:val="24"/>
          <w:szCs w:val="24"/>
        </w:rPr>
        <w:t>CSE 491 – Biometrics</w:t>
      </w:r>
    </w:p>
    <w:p w:rsidR="00625D49" w:rsidRPr="006D5D17" w:rsidRDefault="00294073" w:rsidP="00625D49">
      <w:pPr>
        <w:jc w:val="center"/>
        <w:rPr>
          <w:rFonts w:ascii="Times New Roman" w:hAnsi="Times New Roman" w:cs="Times New Roman"/>
          <w:sz w:val="52"/>
          <w:szCs w:val="24"/>
          <w:u w:val="single"/>
        </w:rPr>
      </w:pPr>
      <w:r w:rsidRPr="006D5D17">
        <w:rPr>
          <w:rFonts w:ascii="Times New Roman" w:hAnsi="Times New Roman" w:cs="Times New Roman"/>
          <w:sz w:val="52"/>
          <w:szCs w:val="24"/>
          <w:u w:val="single"/>
        </w:rPr>
        <w:t>Project 1</w:t>
      </w:r>
      <w:r w:rsidR="00625D49" w:rsidRPr="006D5D17">
        <w:rPr>
          <w:rFonts w:ascii="Times New Roman" w:hAnsi="Times New Roman" w:cs="Times New Roman"/>
          <w:sz w:val="52"/>
          <w:szCs w:val="24"/>
          <w:u w:val="single"/>
        </w:rPr>
        <w:t xml:space="preserve"> Report</w:t>
      </w:r>
    </w:p>
    <w:p w:rsidR="00625D49" w:rsidRDefault="00625D49" w:rsidP="00625D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4073" w:rsidRDefault="00294073" w:rsidP="002940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5D49">
        <w:rPr>
          <w:rFonts w:ascii="Times New Roman" w:hAnsi="Times New Roman" w:cs="Times New Roman"/>
          <w:sz w:val="24"/>
          <w:szCs w:val="24"/>
        </w:rPr>
        <w:t>Genuine and Impostor Scores</w:t>
      </w:r>
    </w:p>
    <w:p w:rsidR="00A971C8" w:rsidRPr="00625D49" w:rsidRDefault="00A971C8" w:rsidP="00A971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9"/>
        <w:gridCol w:w="2882"/>
        <w:gridCol w:w="2889"/>
      </w:tblGrid>
      <w:tr w:rsidR="00294073" w:rsidRPr="00625D49" w:rsidTr="009B4A7F">
        <w:tc>
          <w:tcPr>
            <w:tcW w:w="2859" w:type="dxa"/>
          </w:tcPr>
          <w:p w:rsidR="00294073" w:rsidRPr="00625D49" w:rsidRDefault="00294073" w:rsidP="0062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b/>
                <w:sz w:val="24"/>
                <w:szCs w:val="24"/>
              </w:rPr>
              <w:t>Count</w:t>
            </w:r>
          </w:p>
        </w:tc>
        <w:tc>
          <w:tcPr>
            <w:tcW w:w="2882" w:type="dxa"/>
          </w:tcPr>
          <w:p w:rsidR="00294073" w:rsidRPr="00625D49" w:rsidRDefault="00294073" w:rsidP="0062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b/>
                <w:sz w:val="24"/>
                <w:szCs w:val="24"/>
              </w:rPr>
              <w:t>Genuine</w:t>
            </w:r>
          </w:p>
        </w:tc>
        <w:tc>
          <w:tcPr>
            <w:tcW w:w="2889" w:type="dxa"/>
          </w:tcPr>
          <w:p w:rsidR="00294073" w:rsidRPr="00625D49" w:rsidRDefault="00294073" w:rsidP="0062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b/>
                <w:sz w:val="24"/>
                <w:szCs w:val="24"/>
              </w:rPr>
              <w:t>Impostor</w:t>
            </w:r>
          </w:p>
        </w:tc>
      </w:tr>
      <w:tr w:rsidR="00294073" w:rsidRPr="00625D49" w:rsidTr="009B4A7F">
        <w:tc>
          <w:tcPr>
            <w:tcW w:w="2859" w:type="dxa"/>
          </w:tcPr>
          <w:p w:rsidR="00294073" w:rsidRPr="00625D49" w:rsidRDefault="00294073" w:rsidP="001574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b/>
                <w:sz w:val="24"/>
                <w:szCs w:val="24"/>
              </w:rPr>
              <w:t>Finger Print</w:t>
            </w:r>
          </w:p>
        </w:tc>
        <w:tc>
          <w:tcPr>
            <w:tcW w:w="2882" w:type="dxa"/>
          </w:tcPr>
          <w:p w:rsidR="00294073" w:rsidRPr="00625D49" w:rsidRDefault="00294073" w:rsidP="00625D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889" w:type="dxa"/>
          </w:tcPr>
          <w:p w:rsidR="00294073" w:rsidRPr="00625D49" w:rsidRDefault="00294073" w:rsidP="00625D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294073" w:rsidRPr="00625D49" w:rsidTr="009B4A7F">
        <w:tc>
          <w:tcPr>
            <w:tcW w:w="2859" w:type="dxa"/>
          </w:tcPr>
          <w:p w:rsidR="00294073" w:rsidRPr="00625D49" w:rsidRDefault="00294073" w:rsidP="001574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b/>
                <w:sz w:val="24"/>
                <w:szCs w:val="24"/>
              </w:rPr>
              <w:t>Hand</w:t>
            </w:r>
          </w:p>
        </w:tc>
        <w:tc>
          <w:tcPr>
            <w:tcW w:w="2882" w:type="dxa"/>
          </w:tcPr>
          <w:p w:rsidR="00294073" w:rsidRPr="00625D49" w:rsidRDefault="00294073" w:rsidP="00625D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889" w:type="dxa"/>
          </w:tcPr>
          <w:p w:rsidR="00294073" w:rsidRPr="00625D49" w:rsidRDefault="00294073" w:rsidP="00625D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</w:tbl>
    <w:p w:rsidR="009B4A7F" w:rsidRPr="00625D49" w:rsidRDefault="009B4A7F" w:rsidP="009B4A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4073" w:rsidRDefault="009B4A7F" w:rsidP="002940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5D49">
        <w:rPr>
          <w:rFonts w:ascii="Times New Roman" w:hAnsi="Times New Roman" w:cs="Times New Roman"/>
          <w:sz w:val="24"/>
          <w:szCs w:val="24"/>
        </w:rPr>
        <w:t>Maximum and Minimum Score</w:t>
      </w:r>
    </w:p>
    <w:p w:rsidR="00A971C8" w:rsidRPr="00625D49" w:rsidRDefault="00A971C8" w:rsidP="00A971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4A7F" w:rsidRPr="00625D49" w:rsidTr="009B4A7F">
        <w:tc>
          <w:tcPr>
            <w:tcW w:w="3116" w:type="dxa"/>
          </w:tcPr>
          <w:p w:rsidR="009B4A7F" w:rsidRPr="00A971C8" w:rsidRDefault="009B4A7F" w:rsidP="00A97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1C8">
              <w:rPr>
                <w:rFonts w:ascii="Times New Roman" w:hAnsi="Times New Roman" w:cs="Times New Roman"/>
                <w:b/>
                <w:sz w:val="24"/>
                <w:szCs w:val="24"/>
              </w:rPr>
              <w:t>Scores</w:t>
            </w:r>
          </w:p>
        </w:tc>
        <w:tc>
          <w:tcPr>
            <w:tcW w:w="3117" w:type="dxa"/>
          </w:tcPr>
          <w:p w:rsidR="009B4A7F" w:rsidRPr="00A971C8" w:rsidRDefault="009B4A7F" w:rsidP="00A97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1C8">
              <w:rPr>
                <w:rFonts w:ascii="Times New Roman" w:hAnsi="Times New Roman" w:cs="Times New Roman"/>
                <w:b/>
                <w:sz w:val="24"/>
                <w:szCs w:val="24"/>
              </w:rPr>
              <w:t>Maximum</w:t>
            </w:r>
          </w:p>
        </w:tc>
        <w:tc>
          <w:tcPr>
            <w:tcW w:w="3117" w:type="dxa"/>
          </w:tcPr>
          <w:p w:rsidR="009B4A7F" w:rsidRPr="00A971C8" w:rsidRDefault="009B4A7F" w:rsidP="00A97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1C8">
              <w:rPr>
                <w:rFonts w:ascii="Times New Roman" w:hAnsi="Times New Roman" w:cs="Times New Roman"/>
                <w:b/>
                <w:sz w:val="24"/>
                <w:szCs w:val="24"/>
              </w:rPr>
              <w:t>Minimum</w:t>
            </w:r>
          </w:p>
        </w:tc>
      </w:tr>
      <w:tr w:rsidR="009B4A7F" w:rsidRPr="00625D49" w:rsidTr="009B4A7F">
        <w:tc>
          <w:tcPr>
            <w:tcW w:w="3116" w:type="dxa"/>
          </w:tcPr>
          <w:p w:rsidR="009B4A7F" w:rsidRPr="00A971C8" w:rsidRDefault="009B4A7F" w:rsidP="009B4A7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1C8">
              <w:rPr>
                <w:rFonts w:ascii="Times New Roman" w:hAnsi="Times New Roman" w:cs="Times New Roman"/>
                <w:b/>
                <w:sz w:val="24"/>
                <w:szCs w:val="24"/>
              </w:rPr>
              <w:t>Finger Print</w:t>
            </w:r>
          </w:p>
        </w:tc>
        <w:tc>
          <w:tcPr>
            <w:tcW w:w="3117" w:type="dxa"/>
          </w:tcPr>
          <w:p w:rsidR="009B4A7F" w:rsidRPr="00625D49" w:rsidRDefault="009B4A7F" w:rsidP="00A97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966</w:t>
            </w:r>
          </w:p>
        </w:tc>
        <w:tc>
          <w:tcPr>
            <w:tcW w:w="3117" w:type="dxa"/>
          </w:tcPr>
          <w:p w:rsidR="009B4A7F" w:rsidRPr="00625D49" w:rsidRDefault="009B4A7F" w:rsidP="00A97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B4A7F" w:rsidRPr="00625D49" w:rsidTr="009B4A7F">
        <w:tc>
          <w:tcPr>
            <w:tcW w:w="3116" w:type="dxa"/>
          </w:tcPr>
          <w:p w:rsidR="009B4A7F" w:rsidRPr="00A971C8" w:rsidRDefault="009B4A7F" w:rsidP="009B4A7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1C8">
              <w:rPr>
                <w:rFonts w:ascii="Times New Roman" w:hAnsi="Times New Roman" w:cs="Times New Roman"/>
                <w:b/>
                <w:sz w:val="24"/>
                <w:szCs w:val="24"/>
              </w:rPr>
              <w:t>Hand</w:t>
            </w:r>
          </w:p>
        </w:tc>
        <w:tc>
          <w:tcPr>
            <w:tcW w:w="3117" w:type="dxa"/>
          </w:tcPr>
          <w:p w:rsidR="009B4A7F" w:rsidRPr="00625D49" w:rsidRDefault="009B4A7F" w:rsidP="00A97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626</w:t>
            </w:r>
          </w:p>
        </w:tc>
        <w:tc>
          <w:tcPr>
            <w:tcW w:w="3117" w:type="dxa"/>
          </w:tcPr>
          <w:p w:rsidR="009B4A7F" w:rsidRPr="00625D49" w:rsidRDefault="009B4A7F" w:rsidP="00A97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B4A7F" w:rsidRPr="00625D49" w:rsidRDefault="009B4A7F" w:rsidP="009B4A7F">
      <w:pPr>
        <w:rPr>
          <w:rFonts w:ascii="Times New Roman" w:hAnsi="Times New Roman" w:cs="Times New Roman"/>
          <w:sz w:val="24"/>
          <w:szCs w:val="24"/>
        </w:rPr>
      </w:pPr>
    </w:p>
    <w:p w:rsidR="009B4A7F" w:rsidRPr="00625D49" w:rsidRDefault="009B4A7F" w:rsidP="002940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5D49">
        <w:rPr>
          <w:rFonts w:ascii="Times New Roman" w:hAnsi="Times New Roman" w:cs="Times New Roman"/>
          <w:sz w:val="24"/>
          <w:szCs w:val="24"/>
        </w:rPr>
        <w:t>Mean and Variance</w:t>
      </w:r>
    </w:p>
    <w:p w:rsidR="00BA597B" w:rsidRPr="006D5D17" w:rsidRDefault="00BA597B" w:rsidP="006D5D1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597B" w:rsidRPr="00625D49" w:rsidTr="00BA597B">
        <w:tc>
          <w:tcPr>
            <w:tcW w:w="3116" w:type="dxa"/>
          </w:tcPr>
          <w:p w:rsidR="00BA597B" w:rsidRPr="00A971C8" w:rsidRDefault="00BA597B" w:rsidP="00A97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1C8">
              <w:rPr>
                <w:rFonts w:ascii="Times New Roman" w:hAnsi="Times New Roman" w:cs="Times New Roman"/>
                <w:b/>
                <w:sz w:val="24"/>
                <w:szCs w:val="24"/>
              </w:rPr>
              <w:t>Finger Print</w:t>
            </w:r>
          </w:p>
        </w:tc>
        <w:tc>
          <w:tcPr>
            <w:tcW w:w="3117" w:type="dxa"/>
          </w:tcPr>
          <w:p w:rsidR="00BA597B" w:rsidRPr="00A971C8" w:rsidRDefault="00BA597B" w:rsidP="00A97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1C8">
              <w:rPr>
                <w:rFonts w:ascii="Times New Roman" w:hAnsi="Times New Roman" w:cs="Times New Roman"/>
                <w:b/>
                <w:sz w:val="24"/>
                <w:szCs w:val="24"/>
              </w:rPr>
              <w:t>Mean</w:t>
            </w:r>
          </w:p>
        </w:tc>
        <w:tc>
          <w:tcPr>
            <w:tcW w:w="3117" w:type="dxa"/>
          </w:tcPr>
          <w:p w:rsidR="00BA597B" w:rsidRPr="00A971C8" w:rsidRDefault="00BA597B" w:rsidP="00A97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1C8">
              <w:rPr>
                <w:rFonts w:ascii="Times New Roman" w:hAnsi="Times New Roman" w:cs="Times New Roman"/>
                <w:b/>
                <w:sz w:val="24"/>
                <w:szCs w:val="24"/>
              </w:rPr>
              <w:t>Variance</w:t>
            </w:r>
          </w:p>
        </w:tc>
      </w:tr>
      <w:tr w:rsidR="00BA597B" w:rsidRPr="00625D49" w:rsidTr="00BA597B">
        <w:tc>
          <w:tcPr>
            <w:tcW w:w="3116" w:type="dxa"/>
          </w:tcPr>
          <w:p w:rsidR="00BA597B" w:rsidRPr="00A971C8" w:rsidRDefault="00BA597B" w:rsidP="00A971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1C8">
              <w:rPr>
                <w:rFonts w:ascii="Times New Roman" w:hAnsi="Times New Roman" w:cs="Times New Roman"/>
                <w:b/>
                <w:sz w:val="24"/>
                <w:szCs w:val="24"/>
              </w:rPr>
              <w:t>Genuine</w:t>
            </w:r>
          </w:p>
        </w:tc>
        <w:tc>
          <w:tcPr>
            <w:tcW w:w="3117" w:type="dxa"/>
          </w:tcPr>
          <w:p w:rsidR="00BA597B" w:rsidRPr="00625D49" w:rsidRDefault="00BA597B" w:rsidP="00A97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306.58</w:t>
            </w:r>
          </w:p>
        </w:tc>
        <w:tc>
          <w:tcPr>
            <w:tcW w:w="3117" w:type="dxa"/>
          </w:tcPr>
          <w:p w:rsidR="00BA597B" w:rsidRPr="00625D49" w:rsidRDefault="00BA597B" w:rsidP="00A97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40916</w:t>
            </w:r>
          </w:p>
        </w:tc>
      </w:tr>
      <w:tr w:rsidR="00BA597B" w:rsidRPr="00625D49" w:rsidTr="00BA597B">
        <w:tc>
          <w:tcPr>
            <w:tcW w:w="3116" w:type="dxa"/>
          </w:tcPr>
          <w:p w:rsidR="00BA597B" w:rsidRPr="00A971C8" w:rsidRDefault="00BA597B" w:rsidP="00A971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1C8">
              <w:rPr>
                <w:rFonts w:ascii="Times New Roman" w:hAnsi="Times New Roman" w:cs="Times New Roman"/>
                <w:b/>
                <w:sz w:val="24"/>
                <w:szCs w:val="24"/>
              </w:rPr>
              <w:t>Imposter</w:t>
            </w:r>
          </w:p>
        </w:tc>
        <w:tc>
          <w:tcPr>
            <w:tcW w:w="3117" w:type="dxa"/>
          </w:tcPr>
          <w:p w:rsidR="00BA597B" w:rsidRPr="00625D49" w:rsidRDefault="00BA597B" w:rsidP="00A97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7.9711</w:t>
            </w:r>
          </w:p>
        </w:tc>
        <w:tc>
          <w:tcPr>
            <w:tcW w:w="3117" w:type="dxa"/>
          </w:tcPr>
          <w:p w:rsidR="00BA597B" w:rsidRPr="00625D49" w:rsidRDefault="00BA597B" w:rsidP="00A97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91.008</w:t>
            </w:r>
          </w:p>
        </w:tc>
      </w:tr>
    </w:tbl>
    <w:p w:rsidR="00BA597B" w:rsidRPr="00625D49" w:rsidRDefault="00BA597B" w:rsidP="00A971C8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597B" w:rsidRPr="00625D49" w:rsidTr="00AC4582">
        <w:tc>
          <w:tcPr>
            <w:tcW w:w="3116" w:type="dxa"/>
          </w:tcPr>
          <w:p w:rsidR="00BA597B" w:rsidRPr="00A971C8" w:rsidRDefault="00BA597B" w:rsidP="00A97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1C8">
              <w:rPr>
                <w:rFonts w:ascii="Times New Roman" w:hAnsi="Times New Roman" w:cs="Times New Roman"/>
                <w:b/>
                <w:sz w:val="24"/>
                <w:szCs w:val="24"/>
              </w:rPr>
              <w:t>Hand</w:t>
            </w:r>
          </w:p>
        </w:tc>
        <w:tc>
          <w:tcPr>
            <w:tcW w:w="3117" w:type="dxa"/>
          </w:tcPr>
          <w:p w:rsidR="00BA597B" w:rsidRPr="00A971C8" w:rsidRDefault="00BA597B" w:rsidP="00A97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1C8">
              <w:rPr>
                <w:rFonts w:ascii="Times New Roman" w:hAnsi="Times New Roman" w:cs="Times New Roman"/>
                <w:b/>
                <w:sz w:val="24"/>
                <w:szCs w:val="24"/>
              </w:rPr>
              <w:t>Mean</w:t>
            </w:r>
          </w:p>
        </w:tc>
        <w:tc>
          <w:tcPr>
            <w:tcW w:w="3117" w:type="dxa"/>
          </w:tcPr>
          <w:p w:rsidR="00BA597B" w:rsidRPr="00A971C8" w:rsidRDefault="00BA597B" w:rsidP="00A97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1C8">
              <w:rPr>
                <w:rFonts w:ascii="Times New Roman" w:hAnsi="Times New Roman" w:cs="Times New Roman"/>
                <w:b/>
                <w:sz w:val="24"/>
                <w:szCs w:val="24"/>
              </w:rPr>
              <w:t>Variance</w:t>
            </w:r>
          </w:p>
        </w:tc>
      </w:tr>
      <w:tr w:rsidR="00BA597B" w:rsidRPr="00625D49" w:rsidTr="00AC4582">
        <w:tc>
          <w:tcPr>
            <w:tcW w:w="3116" w:type="dxa"/>
          </w:tcPr>
          <w:p w:rsidR="00BA597B" w:rsidRPr="00A971C8" w:rsidRDefault="00BA597B" w:rsidP="00AC458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1C8">
              <w:rPr>
                <w:rFonts w:ascii="Times New Roman" w:hAnsi="Times New Roman" w:cs="Times New Roman"/>
                <w:b/>
                <w:sz w:val="24"/>
                <w:szCs w:val="24"/>
              </w:rPr>
              <w:t>Genuine</w:t>
            </w:r>
          </w:p>
        </w:tc>
        <w:tc>
          <w:tcPr>
            <w:tcW w:w="3117" w:type="dxa"/>
          </w:tcPr>
          <w:p w:rsidR="00BA597B" w:rsidRPr="00625D49" w:rsidRDefault="00BA597B" w:rsidP="00A97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50.644</w:t>
            </w:r>
          </w:p>
        </w:tc>
        <w:tc>
          <w:tcPr>
            <w:tcW w:w="3117" w:type="dxa"/>
          </w:tcPr>
          <w:p w:rsidR="00BA597B" w:rsidRPr="00625D49" w:rsidRDefault="00BA597B" w:rsidP="00A97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1519.7</w:t>
            </w:r>
          </w:p>
        </w:tc>
      </w:tr>
      <w:tr w:rsidR="00BA597B" w:rsidRPr="00625D49" w:rsidTr="00AC4582">
        <w:tc>
          <w:tcPr>
            <w:tcW w:w="3116" w:type="dxa"/>
          </w:tcPr>
          <w:p w:rsidR="00BA597B" w:rsidRPr="00A971C8" w:rsidRDefault="00BA597B" w:rsidP="00AC458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1C8">
              <w:rPr>
                <w:rFonts w:ascii="Times New Roman" w:hAnsi="Times New Roman" w:cs="Times New Roman"/>
                <w:b/>
                <w:sz w:val="24"/>
                <w:szCs w:val="24"/>
              </w:rPr>
              <w:t>Imposter</w:t>
            </w:r>
          </w:p>
        </w:tc>
        <w:tc>
          <w:tcPr>
            <w:tcW w:w="3117" w:type="dxa"/>
          </w:tcPr>
          <w:p w:rsidR="00BA597B" w:rsidRPr="00625D49" w:rsidRDefault="00BA597B" w:rsidP="00A97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144.44</w:t>
            </w:r>
          </w:p>
        </w:tc>
        <w:tc>
          <w:tcPr>
            <w:tcW w:w="3117" w:type="dxa"/>
          </w:tcPr>
          <w:p w:rsidR="00BA597B" w:rsidRPr="00625D49" w:rsidRDefault="00BA597B" w:rsidP="00A97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6941.1</w:t>
            </w:r>
          </w:p>
        </w:tc>
      </w:tr>
    </w:tbl>
    <w:p w:rsidR="00BA597B" w:rsidRPr="00625D49" w:rsidRDefault="00BA597B" w:rsidP="00BA597B">
      <w:pPr>
        <w:rPr>
          <w:rFonts w:ascii="Times New Roman" w:hAnsi="Times New Roman" w:cs="Times New Roman"/>
          <w:sz w:val="24"/>
          <w:szCs w:val="24"/>
        </w:rPr>
      </w:pPr>
    </w:p>
    <w:p w:rsidR="009B4A7F" w:rsidRDefault="009B4A7F" w:rsidP="002940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5D49">
        <w:rPr>
          <w:rFonts w:ascii="Times New Roman" w:hAnsi="Times New Roman" w:cs="Times New Roman"/>
          <w:sz w:val="24"/>
          <w:szCs w:val="24"/>
        </w:rPr>
        <w:t>D-Prime</w:t>
      </w:r>
    </w:p>
    <w:p w:rsidR="00A971C8" w:rsidRPr="00625D49" w:rsidRDefault="00A971C8" w:rsidP="00A971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97E04" w:rsidRPr="00625D49" w:rsidTr="00A97E04">
        <w:tc>
          <w:tcPr>
            <w:tcW w:w="4675" w:type="dxa"/>
          </w:tcPr>
          <w:p w:rsidR="00A97E04" w:rsidRPr="00A971C8" w:rsidRDefault="00A97E04" w:rsidP="00A97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1C8">
              <w:rPr>
                <w:rFonts w:ascii="Times New Roman" w:hAnsi="Times New Roman" w:cs="Times New Roman"/>
                <w:b/>
                <w:sz w:val="24"/>
                <w:szCs w:val="24"/>
              </w:rPr>
              <w:t>Scores</w:t>
            </w:r>
          </w:p>
        </w:tc>
        <w:tc>
          <w:tcPr>
            <w:tcW w:w="4675" w:type="dxa"/>
          </w:tcPr>
          <w:p w:rsidR="00A97E04" w:rsidRPr="00A971C8" w:rsidRDefault="00A97E04" w:rsidP="00A97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1C8">
              <w:rPr>
                <w:rFonts w:ascii="Times New Roman" w:hAnsi="Times New Roman" w:cs="Times New Roman"/>
                <w:b/>
                <w:sz w:val="24"/>
                <w:szCs w:val="24"/>
              </w:rPr>
              <w:t>D-Prime</w:t>
            </w:r>
          </w:p>
        </w:tc>
      </w:tr>
      <w:tr w:rsidR="00A97E04" w:rsidRPr="00625D49" w:rsidTr="00A97E04">
        <w:tc>
          <w:tcPr>
            <w:tcW w:w="4675" w:type="dxa"/>
          </w:tcPr>
          <w:p w:rsidR="00A97E04" w:rsidRPr="00A971C8" w:rsidRDefault="00A97E04" w:rsidP="00A971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1C8">
              <w:rPr>
                <w:rFonts w:ascii="Times New Roman" w:hAnsi="Times New Roman" w:cs="Times New Roman"/>
                <w:b/>
                <w:sz w:val="24"/>
                <w:szCs w:val="24"/>
              </w:rPr>
              <w:t>Finger Print</w:t>
            </w:r>
          </w:p>
        </w:tc>
        <w:tc>
          <w:tcPr>
            <w:tcW w:w="4675" w:type="dxa"/>
          </w:tcPr>
          <w:p w:rsidR="00A97E04" w:rsidRPr="00625D49" w:rsidRDefault="00A97E04" w:rsidP="00A97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2.0854</w:t>
            </w:r>
          </w:p>
        </w:tc>
      </w:tr>
      <w:tr w:rsidR="00A97E04" w:rsidRPr="00625D49" w:rsidTr="00A97E04">
        <w:tc>
          <w:tcPr>
            <w:tcW w:w="4675" w:type="dxa"/>
          </w:tcPr>
          <w:p w:rsidR="00A97E04" w:rsidRPr="00A971C8" w:rsidRDefault="00A97E04" w:rsidP="00A971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1C8">
              <w:rPr>
                <w:rFonts w:ascii="Times New Roman" w:hAnsi="Times New Roman" w:cs="Times New Roman"/>
                <w:b/>
                <w:sz w:val="24"/>
                <w:szCs w:val="24"/>
              </w:rPr>
              <w:t>Hand</w:t>
            </w:r>
          </w:p>
        </w:tc>
        <w:tc>
          <w:tcPr>
            <w:tcW w:w="4675" w:type="dxa"/>
          </w:tcPr>
          <w:p w:rsidR="00A97E04" w:rsidRPr="00625D49" w:rsidRDefault="00A97E04" w:rsidP="00A971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1.442</w:t>
            </w:r>
          </w:p>
        </w:tc>
      </w:tr>
    </w:tbl>
    <w:p w:rsidR="00BA597B" w:rsidRPr="00625D49" w:rsidRDefault="00BA597B" w:rsidP="00AC4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4A7F" w:rsidRPr="00625D49" w:rsidRDefault="00511F82" w:rsidP="002940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1F8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0D766C3" wp14:editId="328E0628">
            <wp:simplePos x="0" y="0"/>
            <wp:positionH relativeFrom="margin">
              <wp:posOffset>3512820</wp:posOffset>
            </wp:positionH>
            <wp:positionV relativeFrom="paragraph">
              <wp:posOffset>349884</wp:posOffset>
            </wp:positionV>
            <wp:extent cx="3035300" cy="2276475"/>
            <wp:effectExtent l="152400" t="152400" r="355600" b="371475"/>
            <wp:wrapSquare wrapText="bothSides"/>
            <wp:docPr id="4" name="Picture 4" descr="\\filer1.egr.msu.edu\cifs.homedir\My Documents\Biometrics\Hand 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filer1.egr.msu.edu\cifs.homedir\My Documents\Biometrics\Hand Histo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276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1F8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F93FAC" wp14:editId="090C61C2">
            <wp:simplePos x="0" y="0"/>
            <wp:positionH relativeFrom="column">
              <wp:posOffset>167640</wp:posOffset>
            </wp:positionH>
            <wp:positionV relativeFrom="paragraph">
              <wp:posOffset>348615</wp:posOffset>
            </wp:positionV>
            <wp:extent cx="3042920" cy="2278380"/>
            <wp:effectExtent l="152400" t="152400" r="367030" b="369570"/>
            <wp:wrapSquare wrapText="bothSides"/>
            <wp:docPr id="3" name="Picture 3" descr="\\filer1.egr.msu.edu\cifs.homedir\My Documents\Biometrics\Fingerprint 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filer1.egr.msu.edu\cifs.homedir\My Documents\Biometrics\Fingerprint Histo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2278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A7F" w:rsidRPr="00625D49">
        <w:rPr>
          <w:rFonts w:ascii="Times New Roman" w:hAnsi="Times New Roman" w:cs="Times New Roman"/>
          <w:sz w:val="24"/>
          <w:szCs w:val="24"/>
        </w:rPr>
        <w:t>Histograms</w:t>
      </w:r>
    </w:p>
    <w:p w:rsidR="00511F82" w:rsidRPr="00511F82" w:rsidRDefault="00511F82" w:rsidP="00511F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1F82" w:rsidRDefault="00511F82" w:rsidP="00AC4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1F82" w:rsidRPr="00625D49" w:rsidRDefault="00511F82" w:rsidP="00AC4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4A7F" w:rsidRPr="00625D49" w:rsidRDefault="009B4A7F" w:rsidP="002940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5D49">
        <w:rPr>
          <w:rFonts w:ascii="Times New Roman" w:hAnsi="Times New Roman" w:cs="Times New Roman"/>
          <w:sz w:val="24"/>
          <w:szCs w:val="24"/>
        </w:rPr>
        <w:t>FMR and FNMR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4582" w:rsidRPr="00625D49" w:rsidTr="00AC4582">
        <w:tc>
          <w:tcPr>
            <w:tcW w:w="3116" w:type="dxa"/>
          </w:tcPr>
          <w:p w:rsidR="00AC4582" w:rsidRPr="00625D49" w:rsidRDefault="00AC4582" w:rsidP="00AC45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Threshold</w:t>
            </w:r>
          </w:p>
        </w:tc>
        <w:tc>
          <w:tcPr>
            <w:tcW w:w="3117" w:type="dxa"/>
          </w:tcPr>
          <w:p w:rsidR="00AC4582" w:rsidRPr="00625D49" w:rsidRDefault="00AC4582" w:rsidP="00AC45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FMR (*100 for %)</w:t>
            </w:r>
          </w:p>
        </w:tc>
        <w:tc>
          <w:tcPr>
            <w:tcW w:w="3117" w:type="dxa"/>
          </w:tcPr>
          <w:p w:rsidR="00AC4582" w:rsidRPr="00625D49" w:rsidRDefault="00AC4582" w:rsidP="00AC45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FNMR (*100 for %)</w:t>
            </w:r>
          </w:p>
        </w:tc>
      </w:tr>
      <w:tr w:rsidR="00AC4582" w:rsidRPr="00625D49" w:rsidTr="00AC4582">
        <w:tc>
          <w:tcPr>
            <w:tcW w:w="3116" w:type="dxa"/>
          </w:tcPr>
          <w:p w:rsidR="00AC4582" w:rsidRPr="00625D49" w:rsidRDefault="00AC4582" w:rsidP="00AC45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Fingerprint (32)</w:t>
            </w:r>
          </w:p>
        </w:tc>
        <w:tc>
          <w:tcPr>
            <w:tcW w:w="3117" w:type="dxa"/>
          </w:tcPr>
          <w:p w:rsidR="00AC4582" w:rsidRPr="00625D49" w:rsidRDefault="00AC4582" w:rsidP="00AC45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0.04222 (4.22%)</w:t>
            </w:r>
          </w:p>
        </w:tc>
        <w:tc>
          <w:tcPr>
            <w:tcW w:w="3117" w:type="dxa"/>
          </w:tcPr>
          <w:p w:rsidR="00AC4582" w:rsidRPr="00625D49" w:rsidRDefault="00AC4582" w:rsidP="00AC45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0.09333 (9.34%)</w:t>
            </w:r>
          </w:p>
        </w:tc>
      </w:tr>
      <w:tr w:rsidR="00AC4582" w:rsidRPr="00625D49" w:rsidTr="00AC4582">
        <w:tc>
          <w:tcPr>
            <w:tcW w:w="3116" w:type="dxa"/>
          </w:tcPr>
          <w:p w:rsidR="00AC4582" w:rsidRPr="00625D49" w:rsidRDefault="00AC4582" w:rsidP="00AC45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Hand (45)</w:t>
            </w:r>
          </w:p>
        </w:tc>
        <w:tc>
          <w:tcPr>
            <w:tcW w:w="3117" w:type="dxa"/>
          </w:tcPr>
          <w:p w:rsidR="00AC4582" w:rsidRPr="00625D49" w:rsidRDefault="00AC4582" w:rsidP="00AC45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0.0044444 (0.45%)</w:t>
            </w:r>
          </w:p>
        </w:tc>
        <w:tc>
          <w:tcPr>
            <w:tcW w:w="3117" w:type="dxa"/>
          </w:tcPr>
          <w:p w:rsidR="00AC4582" w:rsidRPr="00625D49" w:rsidRDefault="00AC4582" w:rsidP="00AC45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0.44889 (44.89%)</w:t>
            </w:r>
          </w:p>
        </w:tc>
      </w:tr>
    </w:tbl>
    <w:p w:rsidR="00AC4582" w:rsidRPr="00625D49" w:rsidRDefault="00AC4582" w:rsidP="00AC4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4582" w:rsidRPr="00625D49" w:rsidRDefault="00AC4582" w:rsidP="00AC4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51CA" w:rsidRPr="006D5D17" w:rsidRDefault="009B4A7F" w:rsidP="006D5D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5D49">
        <w:rPr>
          <w:rFonts w:ascii="Times New Roman" w:hAnsi="Times New Roman" w:cs="Times New Roman"/>
          <w:sz w:val="24"/>
          <w:szCs w:val="24"/>
        </w:rPr>
        <w:t>ROC and EER</w:t>
      </w:r>
      <w:r w:rsidR="006D5D17" w:rsidRPr="00D851CA">
        <w:rPr>
          <w:noProof/>
        </w:rPr>
        <w:drawing>
          <wp:anchor distT="0" distB="0" distL="114300" distR="114300" simplePos="0" relativeHeight="251661312" behindDoc="0" locked="0" layoutInCell="1" allowOverlap="1" wp14:anchorId="18E840BC" wp14:editId="21082A7D">
            <wp:simplePos x="0" y="0"/>
            <wp:positionH relativeFrom="margin">
              <wp:posOffset>3695700</wp:posOffset>
            </wp:positionH>
            <wp:positionV relativeFrom="paragraph">
              <wp:posOffset>401320</wp:posOffset>
            </wp:positionV>
            <wp:extent cx="3220720" cy="2415540"/>
            <wp:effectExtent l="152400" t="152400" r="360680" b="365760"/>
            <wp:wrapSquare wrapText="bothSides"/>
            <wp:docPr id="6" name="Picture 6" descr="\\filer1.egr.msu.edu\cifs.homedir\My Documents\Biometrics\Hand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\filer1.egr.msu.edu\cifs.homedir\My Documents\Biometrics\Hand 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2415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D17" w:rsidRPr="00D851CA">
        <w:rPr>
          <w:noProof/>
        </w:rPr>
        <w:drawing>
          <wp:anchor distT="0" distB="0" distL="114300" distR="114300" simplePos="0" relativeHeight="251660288" behindDoc="0" locked="0" layoutInCell="1" allowOverlap="1" wp14:anchorId="5152CE1B" wp14:editId="70B9D3B2">
            <wp:simplePos x="0" y="0"/>
            <wp:positionH relativeFrom="margin">
              <wp:align>left</wp:align>
            </wp:positionH>
            <wp:positionV relativeFrom="paragraph">
              <wp:posOffset>391795</wp:posOffset>
            </wp:positionV>
            <wp:extent cx="3342640" cy="2506980"/>
            <wp:effectExtent l="152400" t="152400" r="353060" b="369570"/>
            <wp:wrapSquare wrapText="bothSides"/>
            <wp:docPr id="5" name="Picture 5" descr="\\filer1.egr.msu.edu\cifs.homedir\My Documents\Biometrics\Fingerprint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filer1.egr.msu.edu\cifs.homedir\My Documents\Biometrics\Fingerprint Pl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2506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51CA" w:rsidRDefault="006D5D17" w:rsidP="00D851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D1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8ED06CD" wp14:editId="782AC2B5">
            <wp:simplePos x="0" y="0"/>
            <wp:positionH relativeFrom="margin">
              <wp:posOffset>1851660</wp:posOffset>
            </wp:positionH>
            <wp:positionV relativeFrom="paragraph">
              <wp:posOffset>3168015</wp:posOffset>
            </wp:positionV>
            <wp:extent cx="3362960" cy="2522220"/>
            <wp:effectExtent l="152400" t="152400" r="370840" b="354330"/>
            <wp:wrapSquare wrapText="bothSides"/>
            <wp:docPr id="7" name="Picture 7" descr="\\filer1.egr.msu.edu\cifs.homedir\My Documents\Biometrics\Hand and Finger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\filer1.egr.msu.edu\cifs.homedir\My Documents\Biometrics\Hand and Finger Pl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2522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5D17" w:rsidRDefault="006D5D17" w:rsidP="00D851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5D17" w:rsidRDefault="006D5D17" w:rsidP="00D851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5D17" w:rsidRDefault="006D5D17" w:rsidP="00D851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5D17" w:rsidRDefault="006D5D17" w:rsidP="00D851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5D17" w:rsidRDefault="006D5D17" w:rsidP="00D851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5D17" w:rsidRDefault="006D5D17" w:rsidP="00D851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5D17" w:rsidRDefault="006D5D17" w:rsidP="00D851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5D17" w:rsidRDefault="006D5D17" w:rsidP="00D851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5D17" w:rsidRDefault="006D5D17" w:rsidP="00D851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5D17" w:rsidRDefault="006D5D17" w:rsidP="00D851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5D17" w:rsidRDefault="006D5D17" w:rsidP="00D851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5D17" w:rsidRDefault="006D5D17" w:rsidP="00D851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5D17" w:rsidRDefault="006D5D17" w:rsidP="00D851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5D17" w:rsidRDefault="006D5D17" w:rsidP="00D851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5D17" w:rsidRPr="00D851CA" w:rsidRDefault="006D5D17" w:rsidP="00D851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4CD6" w:rsidRPr="00625D49" w:rsidTr="003E4CD6">
        <w:tc>
          <w:tcPr>
            <w:tcW w:w="3116" w:type="dxa"/>
          </w:tcPr>
          <w:p w:rsidR="003E4CD6" w:rsidRPr="00625D49" w:rsidRDefault="003E4CD6" w:rsidP="003E4C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E4CD6" w:rsidRPr="00625D49" w:rsidRDefault="003E4CD6" w:rsidP="003E4C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Finger</w:t>
            </w:r>
          </w:p>
        </w:tc>
        <w:tc>
          <w:tcPr>
            <w:tcW w:w="3117" w:type="dxa"/>
          </w:tcPr>
          <w:p w:rsidR="003E4CD6" w:rsidRPr="00625D49" w:rsidRDefault="003E4CD6" w:rsidP="003E4C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Hand</w:t>
            </w:r>
          </w:p>
        </w:tc>
      </w:tr>
      <w:tr w:rsidR="003E4CD6" w:rsidRPr="00625D49" w:rsidTr="003E4CD6">
        <w:tc>
          <w:tcPr>
            <w:tcW w:w="3116" w:type="dxa"/>
          </w:tcPr>
          <w:p w:rsidR="003E4CD6" w:rsidRPr="00625D49" w:rsidRDefault="00827B0D" w:rsidP="003E4C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EER @ 45 degrees</w:t>
            </w:r>
          </w:p>
        </w:tc>
        <w:tc>
          <w:tcPr>
            <w:tcW w:w="3117" w:type="dxa"/>
          </w:tcPr>
          <w:p w:rsidR="003E4CD6" w:rsidRPr="00625D49" w:rsidRDefault="00827B0D" w:rsidP="00827B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:rsidR="003E4CD6" w:rsidRPr="00625D49" w:rsidRDefault="00827B0D" w:rsidP="00827B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17.6</w:t>
            </w:r>
          </w:p>
        </w:tc>
      </w:tr>
    </w:tbl>
    <w:p w:rsidR="003E4CD6" w:rsidRPr="00625D49" w:rsidRDefault="003E4CD6" w:rsidP="00827B0D">
      <w:pPr>
        <w:rPr>
          <w:rFonts w:ascii="Times New Roman" w:hAnsi="Times New Roman" w:cs="Times New Roman"/>
          <w:sz w:val="24"/>
          <w:szCs w:val="24"/>
        </w:rPr>
      </w:pPr>
    </w:p>
    <w:p w:rsidR="00827B0D" w:rsidRDefault="00827B0D" w:rsidP="00827B0D">
      <w:pPr>
        <w:rPr>
          <w:rFonts w:ascii="Times New Roman" w:hAnsi="Times New Roman" w:cs="Times New Roman"/>
          <w:sz w:val="24"/>
          <w:szCs w:val="24"/>
        </w:rPr>
      </w:pPr>
    </w:p>
    <w:p w:rsidR="006D5D17" w:rsidRDefault="006D5D17" w:rsidP="00827B0D">
      <w:pPr>
        <w:rPr>
          <w:rFonts w:ascii="Times New Roman" w:hAnsi="Times New Roman" w:cs="Times New Roman"/>
          <w:sz w:val="24"/>
          <w:szCs w:val="24"/>
        </w:rPr>
      </w:pPr>
    </w:p>
    <w:p w:rsidR="006D5D17" w:rsidRDefault="006D5D17" w:rsidP="00827B0D">
      <w:pPr>
        <w:rPr>
          <w:rFonts w:ascii="Times New Roman" w:hAnsi="Times New Roman" w:cs="Times New Roman"/>
          <w:sz w:val="24"/>
          <w:szCs w:val="24"/>
        </w:rPr>
      </w:pPr>
    </w:p>
    <w:p w:rsidR="006D5D17" w:rsidRPr="00625D49" w:rsidRDefault="006D5D17" w:rsidP="00827B0D">
      <w:pPr>
        <w:rPr>
          <w:rFonts w:ascii="Times New Roman" w:hAnsi="Times New Roman" w:cs="Times New Roman"/>
          <w:sz w:val="24"/>
          <w:szCs w:val="24"/>
        </w:rPr>
      </w:pPr>
    </w:p>
    <w:p w:rsidR="009B4A7F" w:rsidRPr="00625D49" w:rsidRDefault="00BA597B" w:rsidP="002940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5D49">
        <w:rPr>
          <w:rFonts w:ascii="Times New Roman" w:hAnsi="Times New Roman" w:cs="Times New Roman"/>
          <w:sz w:val="24"/>
          <w:szCs w:val="24"/>
        </w:rPr>
        <w:lastRenderedPageBreak/>
        <w:t>FNRM @ FMR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25E6" w:rsidRPr="00625D49" w:rsidTr="00F225E6">
        <w:tc>
          <w:tcPr>
            <w:tcW w:w="2337" w:type="dxa"/>
          </w:tcPr>
          <w:p w:rsidR="00F225E6" w:rsidRPr="00625D49" w:rsidRDefault="00F225E6" w:rsidP="00F225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FMNR @</w:t>
            </w:r>
          </w:p>
        </w:tc>
        <w:tc>
          <w:tcPr>
            <w:tcW w:w="2337" w:type="dxa"/>
          </w:tcPr>
          <w:p w:rsidR="00F225E6" w:rsidRPr="00625D49" w:rsidRDefault="00F225E6" w:rsidP="00F225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FMR 10 %</w:t>
            </w:r>
          </w:p>
        </w:tc>
        <w:tc>
          <w:tcPr>
            <w:tcW w:w="2338" w:type="dxa"/>
          </w:tcPr>
          <w:p w:rsidR="00F225E6" w:rsidRPr="00625D49" w:rsidRDefault="00F225E6" w:rsidP="00F225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FMR 1%</w:t>
            </w:r>
          </w:p>
        </w:tc>
        <w:tc>
          <w:tcPr>
            <w:tcW w:w="2338" w:type="dxa"/>
          </w:tcPr>
          <w:p w:rsidR="00F225E6" w:rsidRPr="00625D49" w:rsidRDefault="00F225E6" w:rsidP="00F225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FMR 0.1%</w:t>
            </w:r>
          </w:p>
        </w:tc>
      </w:tr>
      <w:tr w:rsidR="00F225E6" w:rsidRPr="00625D49" w:rsidTr="00F225E6">
        <w:tc>
          <w:tcPr>
            <w:tcW w:w="2337" w:type="dxa"/>
          </w:tcPr>
          <w:p w:rsidR="00F225E6" w:rsidRPr="00625D49" w:rsidRDefault="00F225E6" w:rsidP="00F225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Fingerprint</w:t>
            </w:r>
          </w:p>
        </w:tc>
        <w:tc>
          <w:tcPr>
            <w:tcW w:w="2337" w:type="dxa"/>
          </w:tcPr>
          <w:p w:rsidR="00F225E6" w:rsidRPr="00625D49" w:rsidRDefault="00F225E6" w:rsidP="00F225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7.56</w:t>
            </w:r>
          </w:p>
        </w:tc>
        <w:tc>
          <w:tcPr>
            <w:tcW w:w="2338" w:type="dxa"/>
          </w:tcPr>
          <w:p w:rsidR="00F225E6" w:rsidRPr="00625D49" w:rsidRDefault="00F225E6" w:rsidP="00F225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12.4</w:t>
            </w:r>
          </w:p>
        </w:tc>
        <w:tc>
          <w:tcPr>
            <w:tcW w:w="2338" w:type="dxa"/>
          </w:tcPr>
          <w:p w:rsidR="00F225E6" w:rsidRPr="00625D49" w:rsidRDefault="00F225E6" w:rsidP="00F225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15.56</w:t>
            </w:r>
          </w:p>
        </w:tc>
      </w:tr>
      <w:tr w:rsidR="00F225E6" w:rsidRPr="00625D49" w:rsidTr="00F225E6">
        <w:tc>
          <w:tcPr>
            <w:tcW w:w="2337" w:type="dxa"/>
          </w:tcPr>
          <w:p w:rsidR="00F225E6" w:rsidRPr="00625D49" w:rsidRDefault="00F225E6" w:rsidP="00F225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Hand</w:t>
            </w:r>
          </w:p>
        </w:tc>
        <w:tc>
          <w:tcPr>
            <w:tcW w:w="2337" w:type="dxa"/>
          </w:tcPr>
          <w:p w:rsidR="00F225E6" w:rsidRPr="00625D49" w:rsidRDefault="00F225E6" w:rsidP="00F225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22.22</w:t>
            </w:r>
          </w:p>
        </w:tc>
        <w:tc>
          <w:tcPr>
            <w:tcW w:w="2338" w:type="dxa"/>
          </w:tcPr>
          <w:p w:rsidR="00F225E6" w:rsidRPr="00625D49" w:rsidRDefault="00F225E6" w:rsidP="00F225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42.0</w:t>
            </w:r>
          </w:p>
        </w:tc>
        <w:tc>
          <w:tcPr>
            <w:tcW w:w="2338" w:type="dxa"/>
          </w:tcPr>
          <w:p w:rsidR="00F225E6" w:rsidRPr="00625D49" w:rsidRDefault="00F225E6" w:rsidP="00F225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49">
              <w:rPr>
                <w:rFonts w:ascii="Times New Roman" w:hAnsi="Times New Roman" w:cs="Times New Roman"/>
                <w:sz w:val="24"/>
                <w:szCs w:val="24"/>
              </w:rPr>
              <w:t>46.45</w:t>
            </w:r>
          </w:p>
        </w:tc>
      </w:tr>
    </w:tbl>
    <w:p w:rsidR="00F225E6" w:rsidRPr="00625D49" w:rsidRDefault="00F225E6" w:rsidP="00F225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25E6" w:rsidRPr="00625D49" w:rsidRDefault="00F225E6" w:rsidP="00F225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46BF" w:rsidRDefault="00BA597B" w:rsidP="002940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5D49">
        <w:rPr>
          <w:rFonts w:ascii="Times New Roman" w:hAnsi="Times New Roman" w:cs="Times New Roman"/>
          <w:sz w:val="24"/>
          <w:szCs w:val="24"/>
        </w:rPr>
        <w:t>Opinion Matcher</w:t>
      </w:r>
    </w:p>
    <w:p w:rsidR="00A07B71" w:rsidRPr="00A07B71" w:rsidRDefault="00A07B71" w:rsidP="00A07B7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looking at all of the above statistics and graphs, the fingerprint matcher performed better than the hand matcher. To start of fingerprint matcher has the higher D’ value meaning a better match. The ROC for the fingerprint is lower through the various thresholds compared the hand. Lastly, the EER matcher is lower for the finger at 8 instead of 17.6 for the hand.</w:t>
      </w:r>
    </w:p>
    <w:p w:rsidR="005546BF" w:rsidRDefault="005546BF" w:rsidP="00294073">
      <w:pPr>
        <w:rPr>
          <w:rFonts w:ascii="Times New Roman" w:hAnsi="Times New Roman" w:cs="Times New Roman"/>
          <w:sz w:val="24"/>
          <w:szCs w:val="24"/>
        </w:rPr>
      </w:pPr>
    </w:p>
    <w:p w:rsidR="005546BF" w:rsidRPr="00D17052" w:rsidRDefault="005546BF" w:rsidP="00A07B71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 w:val="56"/>
          <w:szCs w:val="24"/>
          <w:u w:val="single"/>
        </w:rPr>
      </w:pPr>
      <w:r w:rsidRPr="00D17052">
        <w:rPr>
          <w:rFonts w:ascii="Times New Roman" w:hAnsi="Times New Roman" w:cs="Times New Roman"/>
          <w:sz w:val="56"/>
          <w:szCs w:val="24"/>
          <w:u w:val="single"/>
        </w:rPr>
        <w:t>Project 1 Code</w:t>
      </w:r>
    </w:p>
    <w:p w:rsidR="005546BF" w:rsidRDefault="005546BF" w:rsidP="005546BF">
      <w:pPr>
        <w:rPr>
          <w:rFonts w:ascii="Times New Roman" w:hAnsi="Times New Roman" w:cs="Times New Roman"/>
          <w:sz w:val="24"/>
          <w:szCs w:val="24"/>
        </w:rPr>
      </w:pP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Opening the files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Finger_Gen_File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finger_genuine.score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Finger_Imp_File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finger_impostor.score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Hand_Gen_File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hand_genuine.score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Hand_Imp_File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hand_impostor.score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formatSpec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'%f'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Reading and extracting files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Gen_Finger_Array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fscanf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Finger_Gen_File,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formatSpec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Imp_Finger_Array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fscanf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Finger_Imp_File,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formatSpec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Gen_Hand_Array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fscanf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Hand_Gen_File,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formatSpec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Imp_Hand_Array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fscanf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Hand_Imp_File,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formatSpec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Gen_Fing_Count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Gen_Finger_Array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Imp_Fing_Count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Imp_Finger_Array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Gen_Hand_Count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Gen_Hand_Array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Imp_Hand_Count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Imp_Hand_Array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tTotal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number of Genuine and Imposter scores:\n'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disp(table({</w:t>
      </w:r>
      <w:r>
        <w:rPr>
          <w:rFonts w:ascii="Courier New" w:hAnsi="Courier New" w:cs="Courier New"/>
          <w:color w:val="A020F0"/>
          <w:sz w:val="20"/>
          <w:szCs w:val="20"/>
        </w:rPr>
        <w:t>'Genuine'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'Imposter'</w:t>
      </w:r>
      <w:r>
        <w:rPr>
          <w:rFonts w:ascii="Courier New" w:hAnsi="Courier New" w:cs="Courier New"/>
          <w:color w:val="000000"/>
          <w:sz w:val="20"/>
          <w:szCs w:val="20"/>
        </w:rPr>
        <w:t>},[Gen_Fing_Count;Imp_Fing_Count],[Gen_Hand_Count;Imp_Hand_Count],</w:t>
      </w:r>
      <w:r>
        <w:rPr>
          <w:rFonts w:ascii="Courier New" w:hAnsi="Courier New" w:cs="Courier New"/>
          <w:color w:val="A020F0"/>
          <w:sz w:val="20"/>
          <w:szCs w:val="20"/>
        </w:rPr>
        <w:t>'VariableNames'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'TotalCount'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'Finger'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'Hand'</w:t>
      </w:r>
      <w:r>
        <w:rPr>
          <w:rFonts w:ascii="Courier New" w:hAnsi="Courier New" w:cs="Courier New"/>
          <w:color w:val="000000"/>
          <w:sz w:val="20"/>
          <w:szCs w:val="20"/>
        </w:rPr>
        <w:t>}))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%----------------------------------------------------------------------------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Min and Max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Gen_Finger_Array,Imp_Finger_Array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Gen_Finger_Array,Imp_Finger_Array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Gen_Hand_Array,Imp_Hand_Array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Gen_Hand_Array,Imp_Hand_Array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and Min scores generated by each matcher:\n'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disp(table({</w:t>
      </w:r>
      <w:r>
        <w:rPr>
          <w:rFonts w:ascii="Courier New" w:hAnsi="Courier New" w:cs="Courier New"/>
          <w:color w:val="A020F0"/>
          <w:sz w:val="20"/>
          <w:szCs w:val="20"/>
        </w:rPr>
        <w:t>'Maximum'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'Minimum'</w:t>
      </w:r>
      <w:r>
        <w:rPr>
          <w:rFonts w:ascii="Courier New" w:hAnsi="Courier New" w:cs="Courier New"/>
          <w:color w:val="000000"/>
          <w:sz w:val="20"/>
          <w:szCs w:val="20"/>
        </w:rPr>
        <w:t>},[Fin_max;Fin_min],[Han_max;Han_min],</w:t>
      </w:r>
      <w:r>
        <w:rPr>
          <w:rFonts w:ascii="Courier New" w:hAnsi="Courier New" w:cs="Courier New"/>
          <w:color w:val="A020F0"/>
          <w:sz w:val="20"/>
          <w:szCs w:val="20"/>
        </w:rPr>
        <w:t>'VariableNames'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'Scores'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'Finger'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'Hand'</w:t>
      </w:r>
      <w:r>
        <w:rPr>
          <w:rFonts w:ascii="Courier New" w:hAnsi="Courier New" w:cs="Courier New"/>
          <w:color w:val="000000"/>
          <w:sz w:val="20"/>
          <w:szCs w:val="20"/>
        </w:rPr>
        <w:t>}))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%----------------------------------------------------------------------------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Finger Mean and Variance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Fin_Gen_mean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Gen_Finger_Array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Fin_Gen_vari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Gen_Finger_Array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Fin_Imp_mean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Imp_Finger_Array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Fin_Imp_vari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Imp_Finger_Array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nFinger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Mean and Variance:\n'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disp(table({</w:t>
      </w:r>
      <w:r>
        <w:rPr>
          <w:rFonts w:ascii="Courier New" w:hAnsi="Courier New" w:cs="Courier New"/>
          <w:color w:val="A020F0"/>
          <w:sz w:val="20"/>
          <w:szCs w:val="20"/>
        </w:rPr>
        <w:t>'Genuine'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'Imposter'</w:t>
      </w:r>
      <w:r>
        <w:rPr>
          <w:rFonts w:ascii="Courier New" w:hAnsi="Courier New" w:cs="Courier New"/>
          <w:color w:val="000000"/>
          <w:sz w:val="20"/>
          <w:szCs w:val="20"/>
        </w:rPr>
        <w:t>},[Fin_Gen_mean;Fin_Imp_mean],[Fin_Gen_vari;Fin_Imp_vari],</w:t>
      </w:r>
      <w:r>
        <w:rPr>
          <w:rFonts w:ascii="Courier New" w:hAnsi="Courier New" w:cs="Courier New"/>
          <w:color w:val="A020F0"/>
          <w:sz w:val="20"/>
          <w:szCs w:val="20"/>
        </w:rPr>
        <w:t>'VariableNames'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'Finger'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'Mean'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'Variance'</w:t>
      </w:r>
      <w:r>
        <w:rPr>
          <w:rFonts w:ascii="Courier New" w:hAnsi="Courier New" w:cs="Courier New"/>
          <w:color w:val="000000"/>
          <w:sz w:val="20"/>
          <w:szCs w:val="20"/>
        </w:rPr>
        <w:t>}))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%----------------------------------------------------------------------------% Hand Mean and Variance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Han_Gen_mean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Gen_Hand_Array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Han_Gen_vari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Gen_Hand_Array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Han_Imp_mean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Imp_Hand_Array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Han_Imp_vari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Imp_Hand_Array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nHand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Mean and Variance:\n'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disp(table({</w:t>
      </w:r>
      <w:r>
        <w:rPr>
          <w:rFonts w:ascii="Courier New" w:hAnsi="Courier New" w:cs="Courier New"/>
          <w:color w:val="A020F0"/>
          <w:sz w:val="20"/>
          <w:szCs w:val="20"/>
        </w:rPr>
        <w:t>'Genuine'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'Imposter'</w:t>
      </w:r>
      <w:r>
        <w:rPr>
          <w:rFonts w:ascii="Courier New" w:hAnsi="Courier New" w:cs="Courier New"/>
          <w:color w:val="000000"/>
          <w:sz w:val="20"/>
          <w:szCs w:val="20"/>
        </w:rPr>
        <w:t>},[Han_Gen_mean;Han_Imp_mean],[Han_Gen_vari;Han_Imp_vari],</w:t>
      </w:r>
      <w:r>
        <w:rPr>
          <w:rFonts w:ascii="Courier New" w:hAnsi="Courier New" w:cs="Courier New"/>
          <w:color w:val="A020F0"/>
          <w:sz w:val="20"/>
          <w:szCs w:val="20"/>
        </w:rPr>
        <w:t>'VariableNames'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'Hand'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'Mean'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'Variance'</w:t>
      </w:r>
      <w:r>
        <w:rPr>
          <w:rFonts w:ascii="Courier New" w:hAnsi="Courier New" w:cs="Courier New"/>
          <w:color w:val="000000"/>
          <w:sz w:val="20"/>
          <w:szCs w:val="20"/>
        </w:rPr>
        <w:t>}))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%----------------------------------------------------------------------------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 Prime Function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Finger_dprime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Fin_Gen_mean,Fin_Imp_mean,Fin_Gen_vari,Fin_Imp_vari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Hand_dprime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Han_Gen_mean,Han_Imp_mean,Han_Gen_vari,Han_Imp_vari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'\n D-prime Matcher scores for Hand and Finger:\n'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disp(table({</w:t>
      </w:r>
      <w:r>
        <w:rPr>
          <w:rFonts w:ascii="Courier New" w:hAnsi="Courier New" w:cs="Courier New"/>
          <w:color w:val="A020F0"/>
          <w:sz w:val="20"/>
          <w:szCs w:val="20"/>
        </w:rPr>
        <w:t>'Finger'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'Hand'</w:t>
      </w:r>
      <w:r>
        <w:rPr>
          <w:rFonts w:ascii="Courier New" w:hAnsi="Courier New" w:cs="Courier New"/>
          <w:color w:val="000000"/>
          <w:sz w:val="20"/>
          <w:szCs w:val="20"/>
        </w:rPr>
        <w:t>},[Finger_dprime;Hand_dprime],</w:t>
      </w:r>
      <w:r>
        <w:rPr>
          <w:rFonts w:ascii="Courier New" w:hAnsi="Courier New" w:cs="Courier New"/>
          <w:color w:val="A020F0"/>
          <w:sz w:val="20"/>
          <w:szCs w:val="20"/>
        </w:rPr>
        <w:t>'VariableNames'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'Scores'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}))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%----------------------------------------------------------------------------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Histogram Finger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Gen_Finger_Array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Imp_Finger_Array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'Genuine'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'Imposter'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'Histogram of Fingers'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'Number of scores'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'Scores Distribution'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%Histogram Hand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Gen_Hand_Array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Imp_Hand_Array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'Genuine'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'Imposter'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'Histogram of Hand'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'Number of scores'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'Scores Distribution'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%----------------------------------------------------------------------------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FNMR and FMR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Finger_FNMR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FNMR(Gen_Finger_Array,32);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Finger_FMR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FMR(Imp_Finger_Array,32);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Hand_FNMR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FNMRDIS(Gen_Hand_Array,45);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Hand_FMR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FMRDIS(Imp_Hand_Array,45);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nFinger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and Hand FMR,FNMR Calculations:\n'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disp(table({</w:t>
      </w:r>
      <w:r>
        <w:rPr>
          <w:rFonts w:ascii="Courier New" w:hAnsi="Courier New" w:cs="Courier New"/>
          <w:color w:val="A020F0"/>
          <w:sz w:val="20"/>
          <w:szCs w:val="20"/>
        </w:rPr>
        <w:t>'Finger'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'Hand'</w:t>
      </w:r>
      <w:r>
        <w:rPr>
          <w:rFonts w:ascii="Courier New" w:hAnsi="Courier New" w:cs="Courier New"/>
          <w:color w:val="000000"/>
          <w:sz w:val="20"/>
          <w:szCs w:val="20"/>
        </w:rPr>
        <w:t>},[Finger_FMR;Hand_FMR],[Finger_FNMR;Hand_FNMR],</w:t>
      </w:r>
      <w:r>
        <w:rPr>
          <w:rFonts w:ascii="Courier New" w:hAnsi="Courier New" w:cs="Courier New"/>
          <w:color w:val="A020F0"/>
          <w:sz w:val="20"/>
          <w:szCs w:val="20"/>
        </w:rPr>
        <w:t>'VariableNames'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'Threshold'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'FMR'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'FNMR'</w:t>
      </w:r>
      <w:r>
        <w:rPr>
          <w:rFonts w:ascii="Courier New" w:hAnsi="Courier New" w:cs="Courier New"/>
          <w:color w:val="000000"/>
          <w:sz w:val="20"/>
          <w:szCs w:val="20"/>
        </w:rPr>
        <w:t>}))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%----------------------------------------------------------------------------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%ROC Curves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nCalclating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the ROC curve with the given genuine and impostor scores: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 = input(</w:t>
      </w:r>
      <w:r>
        <w:rPr>
          <w:rFonts w:ascii="Courier New" w:hAnsi="Courier New" w:cs="Courier New"/>
          <w:color w:val="A020F0"/>
          <w:sz w:val="20"/>
          <w:szCs w:val="20"/>
        </w:rPr>
        <w:t>'Would you like to provide Genuine and Imposter scores set [Y/N]: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(in == 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gen = input(</w:t>
      </w:r>
      <w:r>
        <w:rPr>
          <w:rFonts w:ascii="Courier New" w:hAnsi="Courier New" w:cs="Courier New"/>
          <w:color w:val="A020F0"/>
          <w:sz w:val="20"/>
          <w:szCs w:val="20"/>
        </w:rPr>
        <w:t>'Genuine Scores file: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imp = input(</w:t>
      </w:r>
      <w:r>
        <w:rPr>
          <w:rFonts w:ascii="Courier New" w:hAnsi="Courier New" w:cs="Courier New"/>
          <w:color w:val="A020F0"/>
          <w:sz w:val="20"/>
          <w:szCs w:val="20"/>
        </w:rPr>
        <w:t>'Imposter Scores file: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option = input(</w:t>
      </w:r>
      <w:r>
        <w:rPr>
          <w:rFonts w:ascii="Courier New" w:hAnsi="Courier New" w:cs="Courier New"/>
          <w:color w:val="A020F0"/>
          <w:sz w:val="20"/>
          <w:szCs w:val="20"/>
        </w:rPr>
        <w:t>'What kind of scores are they: \n1)Distance\n2)Similarity\n Type 1 or 2: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GEN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fscanf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formatSpec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fscanf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formatSpec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min([GEN;IMP]);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max([GEN;IMP]);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End_Arrya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Hand_Gen_ROC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1:End_Array;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Hand_Imp_ROC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1:End_Array;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(option == 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Hand_Imp_ROC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Han_Gen_ROC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ROCDIS(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GEN,IMP,Start_Array,End_Array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(option == 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Hand_Imp_ROC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Han_Gen_ROC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ROC(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GEN,IMP,Start_Array,End_Array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EER_Number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-1)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'EER Number = %d\n'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EER_Number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'ERR Number does not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exisit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Hand_Imp_ROC,Hand_Gen_ROC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'Input ROC Curve'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'FMR(FAR)'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'FNRM(FRR)'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in2 = input(</w:t>
      </w:r>
      <w:r>
        <w:rPr>
          <w:rFonts w:ascii="Courier New" w:hAnsi="Courier New" w:cs="Courier New"/>
          <w:color w:val="A020F0"/>
          <w:sz w:val="20"/>
          <w:szCs w:val="20"/>
        </w:rPr>
        <w:t>'Display the ROC Curves of Hand and Finger? [Y/N]: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(in2 == 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nHand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and Fingers ROC Curves.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nHand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min([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Gen_Hand_Array;Imp_Hand_Array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max([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Gen_Hand_Array;Imp_Hand_Array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End_Arrya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Hand_Gen_ROC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1:End_Array;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Hand_Imp_ROC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1:End_Array;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Hand_Imp_ROC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Hand_Gen_ROC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ROCDIS(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Gen_Hand_Array,Imp_Hand_Array,Start_Array,End_Array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Hand_Imp_ROC,Hand_Gen_ROC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'Hand ROC Curve'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'FMR(FAR)'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'FNRM(FRR)'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nFinger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min([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Gen_Finger_Array;Imp_Finger_Array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max([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Gen_Finger_Array;Imp_Finger_Array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End_Arrya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Fin_Gen_ROC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1:End_Array;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Fin_Imp_ROC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1:End_Array;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Fin_Imp_ROC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Fin_Gen_ROC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ROC(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Gen_Finger_Array,Imp_Finger_Array,Start_Array,End_Array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Fin_Imp_ROC,Fin_Gen_ROC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'Finger ROC Curve'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'FMR(FAR)'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'FNRM(FRR)'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0:1;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x;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Fin_Imp_ROC,Fin_Gen_ROC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Hand_Imp_ROC,Hand_Gen_ROC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'Both ROC Curve'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020F0"/>
          <w:sz w:val="20"/>
          <w:szCs w:val="20"/>
        </w:rPr>
        <w:t>'Finger'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'Hand'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'FMR(FAR)'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'FNRM(FRR)'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546BF" w:rsidRDefault="005546BF" w:rsidP="005546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%----------------------------------------------------------------------------</w:t>
      </w:r>
    </w:p>
    <w:p w:rsidR="00D17052" w:rsidRDefault="005546BF" w:rsidP="00D17052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%----------------------------------------------------------------------------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var_gen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var_imp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%UNTITLED2 Summary of this function goes here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Detailed explanation goes here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(2)*abs((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mean_gen-mean_imp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var_gen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var_imp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/den;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%----------------------------------------------------------------------------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%----------------------------------------------------------------------------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FNMR(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,threshold  )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%UNTITLED3 Summary of this function goes here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Detailed explanation goes here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 = 0;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threshold)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count = count + 1;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(count/length(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%----------------------------------------------------------------------------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%----------------------------------------------------------------------------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FMR(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,threshold  )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%UNTITLED3 Summary of this function goes here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Detailed explanation goes here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 = 0;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&gt;= threshold)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count = count + 1;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(count/length(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%----------------------------------------------------------------------------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%----------------------------------------------------------------------------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fnrm_array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ROC(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scores_gen,scores_imp,start,finish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 Summary of this function goes here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Detailed explanation goes here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fnrm_array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finish;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finish;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eer_number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start:finish</w:t>
      </w:r>
      <w:proofErr w:type="spellEnd"/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FMR(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scores_imp,i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fnrm_array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FNMR(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scores_gen,i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17052" w:rsidRP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%----------------------------------------------------------------------------</w:t>
      </w:r>
      <w:bookmarkStart w:id="0" w:name="_GoBack"/>
      <w:bookmarkEnd w:id="0"/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%----------------------------------------------------------------------------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FNMRDIS(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,threshold  )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%UNTITLED3 Summary of this function goes here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Detailed explanation goes here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 = 0;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&gt;= threshold)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count = count + 1;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(count/length(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gen_scores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17052" w:rsidRP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%----------------------------------------------------------------------------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%----------------------------------------------------------------------------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FMRDIS(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,threshold  )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%UNTITLED3 Summary of this function goes here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Detailed explanation goes here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 = 0;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threshold)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count = count + 1;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(count/length(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%----------------------------------------------------------------------------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%----------------------------------------------------------------------------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fnrm_array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ROCDIS(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scores_gen,scores_imp,start,finish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 Summary of this function goes here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Detailed explanation goes here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fnrm_array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finish;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finish;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eer_number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start:finish</w:t>
      </w:r>
      <w:proofErr w:type="spellEnd"/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FMRDIS(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scores_imp,i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fnrm_array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FNMRDIS(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scores_gen,i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17052" w:rsidRP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17052" w:rsidRDefault="00D17052" w:rsidP="00D170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%----------------------------------------------------------------------------</w:t>
      </w:r>
    </w:p>
    <w:p w:rsidR="00294073" w:rsidRPr="00A07B71" w:rsidRDefault="00D17052" w:rsidP="00A07B71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</w:t>
      </w:r>
      <w:r w:rsidR="00A07B71">
        <w:rPr>
          <w:rFonts w:ascii="Courier New" w:hAnsi="Courier New" w:cs="Courier New"/>
          <w:color w:val="228B22"/>
          <w:sz w:val="20"/>
          <w:szCs w:val="20"/>
        </w:rPr>
        <w:t>-------------------------------</w:t>
      </w:r>
    </w:p>
    <w:sectPr w:rsidR="00294073" w:rsidRPr="00A07B71" w:rsidSect="006D5D17">
      <w:headerReference w:type="default" r:id="rId13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B71" w:rsidRDefault="00A07B71" w:rsidP="00511F82">
      <w:r>
        <w:separator/>
      </w:r>
    </w:p>
  </w:endnote>
  <w:endnote w:type="continuationSeparator" w:id="0">
    <w:p w:rsidR="00A07B71" w:rsidRDefault="00A07B71" w:rsidP="0051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B71" w:rsidRDefault="00A07B71" w:rsidP="00511F82">
      <w:r>
        <w:separator/>
      </w:r>
    </w:p>
  </w:footnote>
  <w:footnote w:type="continuationSeparator" w:id="0">
    <w:p w:rsidR="00A07B71" w:rsidRDefault="00A07B71" w:rsidP="00511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4050150"/>
      <w:docPartObj>
        <w:docPartGallery w:val="Page Numbers (Top of Page)"/>
        <w:docPartUnique/>
      </w:docPartObj>
    </w:sdtPr>
    <w:sdtEndPr>
      <w:rPr>
        <w:noProof/>
      </w:rPr>
    </w:sdtEndPr>
    <w:sdtContent>
      <w:p w:rsidR="00A07B71" w:rsidRDefault="00A07B7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32AA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/8</w:t>
        </w:r>
      </w:p>
    </w:sdtContent>
  </w:sdt>
  <w:p w:rsidR="00A07B71" w:rsidRDefault="00A07B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94D32"/>
    <w:multiLevelType w:val="hybridMultilevel"/>
    <w:tmpl w:val="3574F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85FFD"/>
    <w:multiLevelType w:val="hybridMultilevel"/>
    <w:tmpl w:val="E42AA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F652C"/>
    <w:multiLevelType w:val="hybridMultilevel"/>
    <w:tmpl w:val="CD747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15854"/>
    <w:multiLevelType w:val="hybridMultilevel"/>
    <w:tmpl w:val="9DAA0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73"/>
    <w:rsid w:val="00157439"/>
    <w:rsid w:val="00294073"/>
    <w:rsid w:val="003E4CD6"/>
    <w:rsid w:val="00511F82"/>
    <w:rsid w:val="005546BF"/>
    <w:rsid w:val="00625D49"/>
    <w:rsid w:val="006D5D17"/>
    <w:rsid w:val="00701942"/>
    <w:rsid w:val="00827B0D"/>
    <w:rsid w:val="008E32AA"/>
    <w:rsid w:val="00992C19"/>
    <w:rsid w:val="009B4A7F"/>
    <w:rsid w:val="00A07B71"/>
    <w:rsid w:val="00A971C8"/>
    <w:rsid w:val="00A97E04"/>
    <w:rsid w:val="00AC4582"/>
    <w:rsid w:val="00BA597B"/>
    <w:rsid w:val="00D17052"/>
    <w:rsid w:val="00D851CA"/>
    <w:rsid w:val="00F2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F8341799-17EE-400A-AF2B-970BF3DA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073"/>
    <w:pPr>
      <w:ind w:left="720"/>
      <w:contextualSpacing/>
    </w:pPr>
  </w:style>
  <w:style w:type="table" w:styleId="TableGrid">
    <w:name w:val="Table Grid"/>
    <w:basedOn w:val="TableNormal"/>
    <w:uiPriority w:val="39"/>
    <w:rsid w:val="0029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1F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F82"/>
  </w:style>
  <w:style w:type="paragraph" w:styleId="Footer">
    <w:name w:val="footer"/>
    <w:basedOn w:val="Normal"/>
    <w:link w:val="FooterChar"/>
    <w:uiPriority w:val="99"/>
    <w:unhideWhenUsed/>
    <w:rsid w:val="00511F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EAE05-7CD4-4CDC-A08F-E1EA7144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7E63FD68</Template>
  <TotalTime>146</TotalTime>
  <Pages>8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 College of Engineering</Company>
  <LinksUpToDate>false</LinksUpToDate>
  <CharactersWithSpaces>10925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Manotej Meka</dc:creator>
  <cp:keywords/>
  <dc:description/>
  <cp:lastModifiedBy>Manotej Meka</cp:lastModifiedBy>
  <cp:revision>5</cp:revision>
  <dcterms:created xsi:type="dcterms:W3CDTF">2015-10-21T19:42:00Z</dcterms:created>
  <dcterms:modified xsi:type="dcterms:W3CDTF">2015-10-22T03:07:00Z</dcterms:modified>
</cp:coreProperties>
</file>